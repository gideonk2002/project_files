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DEB8" w14:textId="415F11FF" w:rsidR="00F41BEE" w:rsidRPr="00512B1A" w:rsidRDefault="00F31AB2" w:rsidP="009F2912">
      <w:pPr>
        <w:pStyle w:val="Title"/>
        <w:rPr>
          <w:sz w:val="56"/>
          <w:szCs w:val="56"/>
        </w:rPr>
      </w:pPr>
      <w:r w:rsidRPr="00512B1A">
        <w:rPr>
          <w:sz w:val="56"/>
          <w:szCs w:val="56"/>
        </w:rPr>
        <w:t>Gideon Kama</w:t>
      </w:r>
    </w:p>
    <w:p w14:paraId="2B7F171B" w14:textId="3A322315" w:rsidR="00F41BEE" w:rsidRPr="00B306F9" w:rsidRDefault="00403987" w:rsidP="009E3475">
      <w:pPr>
        <w:pStyle w:val="Subtitle"/>
        <w:rPr>
          <w:szCs w:val="28"/>
        </w:rPr>
      </w:pPr>
      <w:r w:rsidRPr="00B306F9">
        <w:rPr>
          <w:szCs w:val="28"/>
        </w:rPr>
        <w:t>FULL STACK</w:t>
      </w:r>
      <w:r w:rsidR="00A11BA7" w:rsidRPr="00B306F9">
        <w:rPr>
          <w:szCs w:val="28"/>
        </w:rPr>
        <w:t xml:space="preserve"> DEVELOPER</w:t>
      </w:r>
      <w:r w:rsidR="00F41BEE" w:rsidRPr="00B306F9">
        <w:rPr>
          <w:szCs w:val="28"/>
        </w:rPr>
        <w:t xml:space="preserve"> </w:t>
      </w:r>
    </w:p>
    <w:p w14:paraId="039D18E5" w14:textId="3CD0B2C7" w:rsidR="00B306F9" w:rsidRPr="00B306F9" w:rsidRDefault="00F31AB2" w:rsidP="00B306F9">
      <w:pPr>
        <w:pStyle w:val="Heading1"/>
        <w:rPr>
          <w:color w:val="5F5F5F" w:themeColor="hyperlink"/>
          <w:u w:val="single"/>
        </w:rPr>
      </w:pPr>
      <w:r>
        <w:t>Vijayawada, Andhra Pradesh,520012</w:t>
      </w:r>
      <w:r w:rsidR="00F41BEE">
        <w:t xml:space="preserve"> </w:t>
      </w:r>
      <w:r w:rsidR="00F41BEE" w:rsidRPr="00B5257D">
        <w:t>|</w:t>
      </w:r>
      <w:r w:rsidR="00F41BEE">
        <w:t xml:space="preserve"> </w:t>
      </w:r>
      <w:r>
        <w:t>9618463904</w:t>
      </w:r>
      <w:r w:rsidR="00F41BEE" w:rsidRPr="00B5257D">
        <w:t xml:space="preserve"> |</w:t>
      </w:r>
      <w:r w:rsidR="00F41BEE">
        <w:t xml:space="preserve"> </w:t>
      </w:r>
      <w:r>
        <w:t>gideonkama28@gmail.com</w:t>
      </w:r>
      <w:r w:rsidR="00F41BEE" w:rsidRPr="00B5257D">
        <w:t xml:space="preserve"> </w:t>
      </w:r>
      <w:r>
        <w:t xml:space="preserve">| </w:t>
      </w:r>
      <w:hyperlink r:id="rId11" w:history="1">
        <w:r w:rsidRPr="00F31AB2">
          <w:rPr>
            <w:rStyle w:val="Hyperlink"/>
          </w:rPr>
          <w:t>LinkedIn</w:t>
        </w:r>
      </w:hyperlink>
      <w:r w:rsidR="000B62D7">
        <w:t xml:space="preserve"> </w:t>
      </w:r>
      <w:r w:rsidR="00F95C6F">
        <w:rPr>
          <w:color w:val="141414" w:themeColor="accent1"/>
        </w:rPr>
        <w:t>|</w:t>
      </w:r>
      <w:r w:rsidR="00122A05">
        <w:t xml:space="preserve"> </w:t>
      </w:r>
      <w:hyperlink r:id="rId12" w:history="1">
        <w:r w:rsidR="00122A05" w:rsidRPr="00025A66">
          <w:rPr>
            <w:rStyle w:val="Hyperlink"/>
          </w:rPr>
          <w:t>Portfolio</w:t>
        </w:r>
      </w:hyperlink>
      <w:r w:rsidR="00122A05">
        <w:t xml:space="preserve"> | </w:t>
      </w:r>
      <w:hyperlink r:id="rId13" w:history="1">
        <w:r w:rsidR="005F7801" w:rsidRPr="005F7801">
          <w:rPr>
            <w:rStyle w:val="Hyperlink"/>
          </w:rPr>
          <w:t>GitHub</w:t>
        </w:r>
      </w:hyperlink>
      <w:r w:rsidR="00F95C6F">
        <w:t xml:space="preserve"> | </w:t>
      </w:r>
      <w:hyperlink r:id="rId14" w:history="1">
        <w:r w:rsidR="006F510F">
          <w:rPr>
            <w:rStyle w:val="Hyperlink"/>
          </w:rPr>
          <w:t>Certificates</w:t>
        </w:r>
      </w:hyperlink>
    </w:p>
    <w:p w14:paraId="5314CCFB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1E3927DB3D3F425EB0039D6C4DA8C375"/>
          </w:placeholder>
          <w:temporary/>
          <w:showingPlcHdr/>
          <w15:appearance w15:val="hidden"/>
        </w:sdtPr>
        <w:sdtContent>
          <w:r w:rsidR="00F41BEE">
            <w:t>Objective</w:t>
          </w:r>
        </w:sdtContent>
      </w:sdt>
    </w:p>
    <w:p w14:paraId="60089B5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580F278" wp14:editId="2EE2AC41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1F6DC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DA0E9B7" w14:textId="50C9D5D7" w:rsidR="00F238FF" w:rsidRDefault="00F31AB2" w:rsidP="009E3475">
      <w:r w:rsidRPr="00F31AB2">
        <w:t xml:space="preserve">Passionate final-year IT student with a fervent dedication to Full Stack Development, possessing proficiency in Python, Java, and a spectrum of backend technologies such as JSP, MySQL, HTML, CSS, and JavaScript. Armed with hands-on experience and a robust IT background, I aim to secure an entry-level position as a Full Stack Developer. Excited to collaborate </w:t>
      </w:r>
      <w:r>
        <w:t>with</w:t>
      </w:r>
      <w:r w:rsidRPr="00F31AB2">
        <w:t xml:space="preserve"> dynamic teams, I seek to refine my software development skills and contribute to pioneering technological advancements.</w:t>
      </w:r>
    </w:p>
    <w:p w14:paraId="53822E0D" w14:textId="77777777" w:rsidR="00D5257D" w:rsidRDefault="00000000" w:rsidP="00D5257D">
      <w:pPr>
        <w:pStyle w:val="Heading1"/>
      </w:pPr>
      <w:sdt>
        <w:sdtPr>
          <w:id w:val="592895854"/>
          <w:placeholder>
            <w:docPart w:val="1AE0CD2DC47B496DADDE98C9D5BF462B"/>
          </w:placeholder>
          <w:temporary/>
          <w:showingPlcHdr/>
          <w15:appearance w15:val="hidden"/>
        </w:sdtPr>
        <w:sdtContent>
          <w:r w:rsidR="00D5257D">
            <w:t>Skills &amp; abilities</w:t>
          </w:r>
        </w:sdtContent>
      </w:sdt>
    </w:p>
    <w:p w14:paraId="442D8DBA" w14:textId="77777777" w:rsidR="00D5257D" w:rsidRPr="00003455" w:rsidRDefault="00D5257D" w:rsidP="00D5257D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8C48560" wp14:editId="063DAAD4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C03909B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8B061C3" w14:textId="41296B45" w:rsidR="00F46DBE" w:rsidRDefault="00F46DBE" w:rsidP="00F46DBE">
      <w:pPr>
        <w:pStyle w:val="Heading2"/>
      </w:pPr>
      <w:r>
        <w:t>Technical Skills</w:t>
      </w:r>
    </w:p>
    <w:p w14:paraId="167181B6" w14:textId="330CE055" w:rsidR="00F46DBE" w:rsidRDefault="00DD68AB" w:rsidP="00F46DBE">
      <w:pPr>
        <w:pStyle w:val="ListParagraph"/>
        <w:numPr>
          <w:ilvl w:val="0"/>
          <w:numId w:val="23"/>
        </w:numPr>
      </w:pPr>
      <w:r>
        <w:t>Python</w:t>
      </w:r>
      <w:r w:rsidR="007950F7">
        <w:t>, Java, C</w:t>
      </w:r>
    </w:p>
    <w:p w14:paraId="75FA4519" w14:textId="07620492" w:rsidR="007950F7" w:rsidRDefault="007950F7" w:rsidP="00F46DBE">
      <w:pPr>
        <w:pStyle w:val="ListParagraph"/>
        <w:numPr>
          <w:ilvl w:val="0"/>
          <w:numId w:val="23"/>
        </w:numPr>
      </w:pPr>
      <w:r>
        <w:t xml:space="preserve">JSP, </w:t>
      </w:r>
      <w:r w:rsidR="006E5D25">
        <w:t>J2EE</w:t>
      </w:r>
      <w:r w:rsidR="008C3042">
        <w:t xml:space="preserve">, </w:t>
      </w:r>
      <w:r w:rsidR="006E5D25">
        <w:t>JVM</w:t>
      </w:r>
    </w:p>
    <w:p w14:paraId="75AFE48E" w14:textId="59584056" w:rsidR="00BA31EE" w:rsidRDefault="00FC0D96" w:rsidP="00B0251D">
      <w:pPr>
        <w:pStyle w:val="ListParagraph"/>
        <w:numPr>
          <w:ilvl w:val="0"/>
          <w:numId w:val="23"/>
        </w:numPr>
      </w:pPr>
      <w:r>
        <w:t>JDBC, MySQL</w:t>
      </w:r>
      <w:r w:rsidR="00FF7B88">
        <w:t>, DBMS</w:t>
      </w:r>
    </w:p>
    <w:p w14:paraId="0C5DFFB6" w14:textId="690EBE85" w:rsidR="00FF7B88" w:rsidRDefault="00FF7B88" w:rsidP="00B0251D">
      <w:pPr>
        <w:pStyle w:val="ListParagraph"/>
        <w:numPr>
          <w:ilvl w:val="0"/>
          <w:numId w:val="23"/>
        </w:numPr>
      </w:pPr>
      <w:r>
        <w:t>HTML, CSS, JavaScript</w:t>
      </w:r>
    </w:p>
    <w:p w14:paraId="49F4B4C7" w14:textId="2570329B" w:rsidR="00BA31EE" w:rsidRDefault="00BA31EE" w:rsidP="00F46DBE">
      <w:pPr>
        <w:pStyle w:val="ListParagraph"/>
        <w:numPr>
          <w:ilvl w:val="0"/>
          <w:numId w:val="23"/>
        </w:numPr>
      </w:pPr>
      <w:r>
        <w:t>AWS, RDS, SDLC</w:t>
      </w:r>
    </w:p>
    <w:p w14:paraId="2D277ACF" w14:textId="3BDA4687" w:rsidR="00BA31EE" w:rsidRDefault="00BA31EE" w:rsidP="00F46DBE">
      <w:pPr>
        <w:pStyle w:val="ListParagraph"/>
        <w:numPr>
          <w:ilvl w:val="0"/>
          <w:numId w:val="23"/>
        </w:numPr>
      </w:pPr>
      <w:r>
        <w:t>Fetch API, RESTful API</w:t>
      </w:r>
    </w:p>
    <w:p w14:paraId="1B89D2D9" w14:textId="6C7195C1" w:rsidR="00F46DBE" w:rsidRDefault="004641A5" w:rsidP="00F46DBE">
      <w:pPr>
        <w:pStyle w:val="Heading2"/>
      </w:pPr>
      <w:r>
        <w:t>Soft Skills</w:t>
      </w:r>
    </w:p>
    <w:p w14:paraId="47B70686" w14:textId="476F4185" w:rsidR="00D5257D" w:rsidRDefault="00984B86" w:rsidP="004641A5">
      <w:pPr>
        <w:pStyle w:val="ListParagraph"/>
        <w:numPr>
          <w:ilvl w:val="0"/>
          <w:numId w:val="24"/>
        </w:numPr>
      </w:pPr>
      <w:r w:rsidRPr="00984B86">
        <w:t>Problem-solving</w:t>
      </w:r>
      <w:r>
        <w:t xml:space="preserve">, </w:t>
      </w:r>
      <w:r w:rsidR="00A317EE" w:rsidRPr="00A317EE">
        <w:t>Adaptability</w:t>
      </w:r>
    </w:p>
    <w:p w14:paraId="0AA990BA" w14:textId="0B68B401" w:rsidR="00A317EE" w:rsidRDefault="00C76EBF" w:rsidP="004641A5">
      <w:pPr>
        <w:pStyle w:val="ListParagraph"/>
        <w:numPr>
          <w:ilvl w:val="0"/>
          <w:numId w:val="24"/>
        </w:numPr>
      </w:pPr>
      <w:r w:rsidRPr="00C76EBF">
        <w:t>Teamwork</w:t>
      </w:r>
      <w:r>
        <w:t xml:space="preserve">, </w:t>
      </w:r>
      <w:r w:rsidRPr="00C76EBF">
        <w:t>Communication</w:t>
      </w:r>
    </w:p>
    <w:p w14:paraId="63444881" w14:textId="2F054BE7" w:rsidR="00C76EBF" w:rsidRDefault="00E6408C" w:rsidP="004641A5">
      <w:pPr>
        <w:pStyle w:val="ListParagraph"/>
        <w:numPr>
          <w:ilvl w:val="0"/>
          <w:numId w:val="24"/>
        </w:numPr>
      </w:pPr>
      <w:r w:rsidRPr="00E6408C">
        <w:t>Critical Thinking</w:t>
      </w:r>
      <w:r>
        <w:t xml:space="preserve">, </w:t>
      </w:r>
      <w:r w:rsidR="00192F4E" w:rsidRPr="00192F4E">
        <w:t>Time Management</w:t>
      </w:r>
    </w:p>
    <w:p w14:paraId="4EA2BC09" w14:textId="31E01875" w:rsidR="00904C9B" w:rsidRDefault="00192F4E" w:rsidP="00904C9B">
      <w:pPr>
        <w:pStyle w:val="ListParagraph"/>
        <w:numPr>
          <w:ilvl w:val="0"/>
          <w:numId w:val="24"/>
        </w:numPr>
      </w:pPr>
      <w:r w:rsidRPr="00192F4E">
        <w:t>Attention to Detail</w:t>
      </w:r>
      <w:r>
        <w:t xml:space="preserve">, </w:t>
      </w:r>
      <w:r w:rsidR="003E2649" w:rsidRPr="003E2649">
        <w:t>Continuous Learning</w:t>
      </w:r>
    </w:p>
    <w:p w14:paraId="67C38FCE" w14:textId="243E1F04" w:rsidR="00F41BEE" w:rsidRDefault="00000000" w:rsidP="006E0605">
      <w:pPr>
        <w:pStyle w:val="Heading1"/>
      </w:pPr>
      <w:sdt>
        <w:sdtPr>
          <w:id w:val="1513793667"/>
          <w:placeholder>
            <w:docPart w:val="F1E0279A58D643C397B0ACD272C2E0BB"/>
          </w:placeholder>
          <w:temporary/>
          <w15:appearance w15:val="hidden"/>
        </w:sdtPr>
        <w:sdtContent>
          <w:r w:rsidR="00F41BEE">
            <w:t>Education</w:t>
          </w:r>
        </w:sdtContent>
      </w:sdt>
    </w:p>
    <w:p w14:paraId="5470B69D" w14:textId="243E1F04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6567CDD" wp14:editId="0F00E2DC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AEADD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31A8AA4" w14:textId="6754FD27" w:rsidR="00F41BEE" w:rsidRDefault="00B07E31" w:rsidP="006E0605">
      <w:pPr>
        <w:pStyle w:val="Heading2"/>
      </w:pPr>
      <w:r w:rsidRPr="00B07E31">
        <w:t>Andhra Loyola Institute of Engineering and Technology</w:t>
      </w:r>
      <w:r w:rsidR="00003455">
        <w:tab/>
      </w:r>
      <w:r w:rsidR="00705ECD">
        <w:t>2020</w:t>
      </w:r>
      <w:r w:rsidR="00CF7578">
        <w:t xml:space="preserve"> – 2024</w:t>
      </w:r>
    </w:p>
    <w:p w14:paraId="2C4574BF" w14:textId="72405978" w:rsidR="00F41BEE" w:rsidRDefault="0022597A" w:rsidP="00D52131">
      <w:r>
        <w:t>JNTUK</w:t>
      </w:r>
      <w:r w:rsidR="00F41BEE">
        <w:t xml:space="preserve"> | </w:t>
      </w:r>
      <w:r>
        <w:t>B Tech</w:t>
      </w:r>
      <w:r w:rsidR="00BA31EE">
        <w:t xml:space="preserve">, </w:t>
      </w:r>
      <w:r w:rsidR="00BA31EE">
        <w:t>CGPA: 7.2</w:t>
      </w:r>
    </w:p>
    <w:p w14:paraId="313DFCD0" w14:textId="0F460A0B" w:rsidR="00F41BEE" w:rsidRDefault="00DA0C67" w:rsidP="006E0605">
      <w:pPr>
        <w:pStyle w:val="Heading2"/>
      </w:pPr>
      <w:r w:rsidRPr="00DA0C67">
        <w:t>Sri Gayathri Junior College</w:t>
      </w:r>
      <w:r w:rsidR="00003455">
        <w:tab/>
      </w:r>
      <w:r w:rsidR="00195642">
        <w:t>2018 – 2020</w:t>
      </w:r>
    </w:p>
    <w:p w14:paraId="321890CE" w14:textId="5D048BD0" w:rsidR="00F41BEE" w:rsidRDefault="00214582" w:rsidP="00D52131">
      <w:r>
        <w:t>B</w:t>
      </w:r>
      <w:r w:rsidR="00EF1A16">
        <w:t>I</w:t>
      </w:r>
      <w:r>
        <w:t>EAP</w:t>
      </w:r>
      <w:r w:rsidR="00F41BEE">
        <w:t xml:space="preserve"> | </w:t>
      </w:r>
      <w:r w:rsidR="00EF1A16">
        <w:t>Intermediate</w:t>
      </w:r>
      <w:r w:rsidR="00BA31EE">
        <w:t xml:space="preserve">, </w:t>
      </w:r>
      <w:r w:rsidR="00BA31EE">
        <w:t>CGPA: 7.4</w:t>
      </w:r>
    </w:p>
    <w:p w14:paraId="07F1E74A" w14:textId="68C0670C" w:rsidR="00195642" w:rsidRDefault="0060121E" w:rsidP="00195642">
      <w:pPr>
        <w:pStyle w:val="Heading2"/>
      </w:pPr>
      <w:proofErr w:type="spellStart"/>
      <w:r w:rsidRPr="0060121E">
        <w:t>Bhashyam</w:t>
      </w:r>
      <w:proofErr w:type="spellEnd"/>
      <w:r w:rsidRPr="0060121E">
        <w:t xml:space="preserve"> High School</w:t>
      </w:r>
      <w:r w:rsidR="00195642">
        <w:tab/>
        <w:t>201</w:t>
      </w:r>
      <w:r w:rsidR="005A14BF">
        <w:t>7</w:t>
      </w:r>
      <w:r w:rsidR="00195642">
        <w:t xml:space="preserve"> – 20</w:t>
      </w:r>
      <w:r w:rsidR="005A14BF">
        <w:t>18</w:t>
      </w:r>
    </w:p>
    <w:p w14:paraId="2C136132" w14:textId="7E849500" w:rsidR="00FA02A5" w:rsidRDefault="005A14BF" w:rsidP="00195642">
      <w:r>
        <w:t>SSC</w:t>
      </w:r>
      <w:r w:rsidR="00195642">
        <w:t xml:space="preserve"> | </w:t>
      </w:r>
      <w:r>
        <w:t>10</w:t>
      </w:r>
      <w:r w:rsidRPr="00BA31EE">
        <w:rPr>
          <w:vertAlign w:val="superscript"/>
        </w:rPr>
        <w:t>th</w:t>
      </w:r>
      <w:r w:rsidR="00BA31EE">
        <w:t xml:space="preserve">, </w:t>
      </w:r>
      <w:r w:rsidR="00BA31EE">
        <w:t>CGPA: 8.0</w:t>
      </w:r>
    </w:p>
    <w:p w14:paraId="2B9CCFDC" w14:textId="77777777" w:rsidR="00FA02A5" w:rsidRDefault="00FA02A5" w:rsidP="00195642"/>
    <w:p w14:paraId="29F63C3A" w14:textId="77777777" w:rsidR="00B306F9" w:rsidRDefault="00B306F9" w:rsidP="00B306F9">
      <w:pPr>
        <w:pStyle w:val="Heading1"/>
      </w:pPr>
      <w:r w:rsidRPr="00B85776">
        <w:t>CERTIFICATES &amp; ACHIEVEMENTS</w:t>
      </w:r>
    </w:p>
    <w:p w14:paraId="6671509D" w14:textId="77777777" w:rsidR="00B306F9" w:rsidRPr="00003455" w:rsidRDefault="00B306F9" w:rsidP="00B306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C2C9DF1" wp14:editId="06B40484">
                <wp:extent cx="5943600" cy="0"/>
                <wp:effectExtent l="0" t="0" r="0" b="0"/>
                <wp:docPr id="49568234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B059551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7B81000" w14:textId="77777777" w:rsidR="00B306F9" w:rsidRPr="00B77D87" w:rsidRDefault="00B306F9" w:rsidP="00512B1A">
      <w:pPr>
        <w:pStyle w:val="ListParagraph"/>
        <w:numPr>
          <w:ilvl w:val="0"/>
          <w:numId w:val="33"/>
        </w:numPr>
      </w:pPr>
      <w:r w:rsidRPr="00B77D87">
        <w:t xml:space="preserve">Directed AWS Cloud and Machine Learning internships, optimizing cloud infrastructure and implementing machine learning solutions. </w:t>
      </w:r>
    </w:p>
    <w:p w14:paraId="5B4AA51E" w14:textId="77777777" w:rsidR="00B306F9" w:rsidRDefault="00B306F9" w:rsidP="00512B1A">
      <w:pPr>
        <w:pStyle w:val="ListParagraph"/>
        <w:numPr>
          <w:ilvl w:val="0"/>
          <w:numId w:val="33"/>
        </w:numPr>
      </w:pPr>
      <w:r w:rsidRPr="008E6BE6">
        <w:t>Achieved proficiency in AI and ML, complemented by a solid foundation in Database Management, accredited by Oracle certification.</w:t>
      </w:r>
    </w:p>
    <w:p w14:paraId="3B955CD6" w14:textId="574D8F52" w:rsidR="00512B1A" w:rsidRDefault="00B306F9" w:rsidP="00512B1A">
      <w:pPr>
        <w:pStyle w:val="ListParagraph"/>
        <w:numPr>
          <w:ilvl w:val="0"/>
          <w:numId w:val="33"/>
        </w:numPr>
      </w:pPr>
      <w:r w:rsidRPr="00355879">
        <w:t>Secured victory in an Ethical Hacking Hackathon, demonstrated expertise in cybersecurity and excelled in Web Designing through W3Technology</w:t>
      </w:r>
      <w:r w:rsidR="00512B1A">
        <w:t>.</w:t>
      </w:r>
    </w:p>
    <w:p w14:paraId="33BFC807" w14:textId="77777777" w:rsidR="00B306F9" w:rsidRDefault="00B306F9" w:rsidP="00512B1A">
      <w:pPr>
        <w:pStyle w:val="ListParagraph"/>
        <w:numPr>
          <w:ilvl w:val="0"/>
          <w:numId w:val="33"/>
        </w:numPr>
      </w:pPr>
      <w:r w:rsidRPr="00EB27BB">
        <w:t>Leading impactful community service initiatives. Spearheaded a technology adoption project in urban areas as a contribution to community service, resulting in a notable increase in technological literacy across diverse demographics.</w:t>
      </w:r>
    </w:p>
    <w:p w14:paraId="3B0979FF" w14:textId="5D905D20" w:rsidR="00BA31EE" w:rsidRDefault="00B306F9" w:rsidP="00BA31EE">
      <w:pPr>
        <w:pStyle w:val="ListParagraph"/>
        <w:numPr>
          <w:ilvl w:val="0"/>
          <w:numId w:val="33"/>
        </w:numPr>
      </w:pPr>
      <w:r w:rsidRPr="00D636F7">
        <w:t>Delivered influential presentations on Machine Learning and AR/VR during college fests, captivating audiences and achieving a commendable rate.</w:t>
      </w:r>
    </w:p>
    <w:p w14:paraId="01F2A443" w14:textId="77777777" w:rsidR="00BA31EE" w:rsidRDefault="00BA31EE" w:rsidP="00BA31EE"/>
    <w:p w14:paraId="2501B5A3" w14:textId="77777777" w:rsidR="00486043" w:rsidRDefault="00000000" w:rsidP="00486043">
      <w:pPr>
        <w:pStyle w:val="Heading1"/>
      </w:pPr>
      <w:sdt>
        <w:sdtPr>
          <w:id w:val="1494989950"/>
          <w:placeholder>
            <w:docPart w:val="20B6FE54B3A94F8DB31735A82404FD26"/>
          </w:placeholder>
          <w:temporary/>
          <w:showingPlcHdr/>
          <w15:appearance w15:val="hidden"/>
        </w:sdtPr>
        <w:sdtContent>
          <w:r w:rsidR="00486043">
            <w:t>Experience</w:t>
          </w:r>
        </w:sdtContent>
      </w:sdt>
    </w:p>
    <w:p w14:paraId="4DA1E882" w14:textId="77777777" w:rsidR="00486043" w:rsidRPr="00003455" w:rsidRDefault="00486043" w:rsidP="00486043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575AF36" wp14:editId="0ECF4BF7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C8781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61A934" w14:textId="77777777" w:rsidR="00486043" w:rsidRDefault="00486043" w:rsidP="00486043">
      <w:pPr>
        <w:pStyle w:val="Heading2"/>
      </w:pPr>
      <w:r w:rsidRPr="006455D9">
        <w:t>AWS - CLOUD INTERNSHIP</w:t>
      </w:r>
      <w:r>
        <w:t xml:space="preserve"> | </w:t>
      </w:r>
      <w:r w:rsidRPr="00E268A3">
        <w:t>BRAINOVISION ORGANIZATION</w:t>
      </w:r>
      <w:r>
        <w:tab/>
        <w:t>09/2022 – 11/2022</w:t>
      </w:r>
    </w:p>
    <w:p w14:paraId="58A511E5" w14:textId="77777777" w:rsidR="00486043" w:rsidRDefault="00486043" w:rsidP="00486043">
      <w:pPr>
        <w:pStyle w:val="ListBullet"/>
        <w:numPr>
          <w:ilvl w:val="0"/>
          <w:numId w:val="20"/>
        </w:numPr>
      </w:pPr>
      <w:r w:rsidRPr="00C222F4">
        <w:t>Orchestrated the practical implementation of AWS services, including EC2 instances, load balancing, and auto-scaling groups, to optimize resource allocation and enhance system performance.</w:t>
      </w:r>
    </w:p>
    <w:p w14:paraId="251855C8" w14:textId="6108A347" w:rsidR="00486043" w:rsidRDefault="00486043" w:rsidP="00486043">
      <w:pPr>
        <w:pStyle w:val="ListBullet"/>
        <w:numPr>
          <w:ilvl w:val="0"/>
          <w:numId w:val="20"/>
        </w:numPr>
      </w:pPr>
      <w:r w:rsidRPr="00A95A52">
        <w:t>Leveraged proficiency in managing S3 buckets, snapshots, and volumes to ensure efficient data storage and backup strategies, resulting in a 20% improvement in overall system performance and seamless application scalability for dynamic workloads.</w:t>
      </w:r>
    </w:p>
    <w:p w14:paraId="319FAA5B" w14:textId="7EBE664C" w:rsidR="00486043" w:rsidRDefault="00486043" w:rsidP="00486043">
      <w:pPr>
        <w:pStyle w:val="Heading2"/>
      </w:pPr>
      <w:r w:rsidRPr="00244A68">
        <w:t>MACHINE LEARNING INTERNSHIP</w:t>
      </w:r>
      <w:r>
        <w:t xml:space="preserve"> | </w:t>
      </w:r>
      <w:r w:rsidRPr="00464FE4">
        <w:t>CHIP ELECTRONICS</w:t>
      </w:r>
      <w:r w:rsidR="006E0A36">
        <w:t>, APSSDC</w:t>
      </w:r>
      <w:r>
        <w:tab/>
        <w:t>05/2023 – 07/2023</w:t>
      </w:r>
    </w:p>
    <w:p w14:paraId="55573096" w14:textId="77777777" w:rsidR="00486043" w:rsidRPr="00C15DCD" w:rsidRDefault="00486043" w:rsidP="00486043">
      <w:pPr>
        <w:pStyle w:val="ListBullet"/>
        <w:numPr>
          <w:ilvl w:val="0"/>
          <w:numId w:val="21"/>
        </w:numPr>
      </w:pPr>
      <w:r w:rsidRPr="00C15DCD">
        <w:t>Led the development of a real-time facial recognition solution during a 2-month internship, implementing Python and OpenCV in machine learning.</w:t>
      </w:r>
    </w:p>
    <w:p w14:paraId="0CEFC7EE" w14:textId="77777777" w:rsidR="00486043" w:rsidRPr="00332832" w:rsidRDefault="00486043" w:rsidP="00486043">
      <w:pPr>
        <w:pStyle w:val="ListBullet"/>
        <w:numPr>
          <w:ilvl w:val="0"/>
          <w:numId w:val="21"/>
        </w:numPr>
      </w:pPr>
      <w:r w:rsidRPr="00332832">
        <w:t>Orchestrated the complete life cycle of the project, from data preprocessing to model training, resulting in a notable 90% reduction in processing time and an 86% improvement in project efficiency.</w:t>
      </w:r>
    </w:p>
    <w:p w14:paraId="65D5BC57" w14:textId="25CEFD9B" w:rsidR="00486043" w:rsidRDefault="006E0A36" w:rsidP="00486043">
      <w:pPr>
        <w:pStyle w:val="Heading2"/>
      </w:pPr>
      <w:r>
        <w:t>FULL STACK JAVA</w:t>
      </w:r>
      <w:r w:rsidR="00486043" w:rsidRPr="006F307F">
        <w:t xml:space="preserve"> </w:t>
      </w:r>
      <w:r w:rsidR="00486043">
        <w:t xml:space="preserve">| </w:t>
      </w:r>
      <w:r>
        <w:t>SKILLDZIRE</w:t>
      </w:r>
      <w:r w:rsidR="00486043" w:rsidRPr="00E52F67">
        <w:t xml:space="preserve">, </w:t>
      </w:r>
      <w:r>
        <w:t>APSSDC</w:t>
      </w:r>
      <w:r w:rsidR="00486043">
        <w:tab/>
        <w:t xml:space="preserve">02/2024 – </w:t>
      </w:r>
      <w:r>
        <w:t>04/2024</w:t>
      </w:r>
    </w:p>
    <w:p w14:paraId="355C8F44" w14:textId="39461437" w:rsidR="00DB12D8" w:rsidRDefault="00DB12D8" w:rsidP="00DB12D8">
      <w:pPr>
        <w:pStyle w:val="ListBullet"/>
        <w:numPr>
          <w:ilvl w:val="0"/>
          <w:numId w:val="25"/>
        </w:numPr>
      </w:pPr>
      <w:r>
        <w:t>Gained comprehensive experience in full-stack Java development, mastering core Java programming, OPPs, CLASSES, VECTORS, RECURTIONS, JDBC, and multi-threading concepts.</w:t>
      </w:r>
    </w:p>
    <w:p w14:paraId="4F2D5137" w14:textId="23420D71" w:rsidR="00DB12D8" w:rsidRDefault="00DB12D8" w:rsidP="00DB12D8">
      <w:pPr>
        <w:pStyle w:val="ListBullet"/>
        <w:numPr>
          <w:ilvl w:val="0"/>
          <w:numId w:val="25"/>
        </w:numPr>
      </w:pPr>
      <w:r>
        <w:t>Implemented and maintained web applications, implementing server-side logic and database interactions.</w:t>
      </w:r>
    </w:p>
    <w:p w14:paraId="78B9D499" w14:textId="77777777" w:rsidR="006E0A36" w:rsidRDefault="006E0A36" w:rsidP="006E0A36">
      <w:pPr>
        <w:pStyle w:val="Heading2"/>
      </w:pPr>
      <w:r w:rsidRPr="006F307F">
        <w:t>JAVA</w:t>
      </w:r>
      <w:r>
        <w:t xml:space="preserve"> – J2EE, JSP</w:t>
      </w:r>
      <w:r w:rsidRPr="006F307F">
        <w:t xml:space="preserve"> </w:t>
      </w:r>
      <w:r>
        <w:t xml:space="preserve">| </w:t>
      </w:r>
      <w:r w:rsidRPr="00E52F67">
        <w:t>QUALEX CONSULTING SERVICES, INC</w:t>
      </w:r>
      <w:r>
        <w:tab/>
        <w:t>02/2024 – Present</w:t>
      </w:r>
    </w:p>
    <w:p w14:paraId="0C1DEECA" w14:textId="77777777" w:rsidR="006E0A36" w:rsidRDefault="006E0A36" w:rsidP="006E0A36">
      <w:pPr>
        <w:pStyle w:val="ListBullet"/>
        <w:numPr>
          <w:ilvl w:val="0"/>
          <w:numId w:val="25"/>
        </w:numPr>
      </w:pPr>
      <w:r w:rsidRPr="00013929">
        <w:t xml:space="preserve">With a focused approach </w:t>
      </w:r>
      <w:r>
        <w:t>to</w:t>
      </w:r>
      <w:r w:rsidRPr="00013929">
        <w:t xml:space="preserve"> JSP and Servlets, I immersed myself in the realm of web application development, honing my skills in JSP, JVS, MySQL, JDBC, HTML, CSS, and JavaScript to a refined level of expertise.</w:t>
      </w:r>
    </w:p>
    <w:p w14:paraId="708D5319" w14:textId="7F4B4754" w:rsidR="006E0A36" w:rsidRDefault="006E0A36" w:rsidP="006E0A36">
      <w:pPr>
        <w:pStyle w:val="ListBullet"/>
        <w:numPr>
          <w:ilvl w:val="0"/>
          <w:numId w:val="25"/>
        </w:numPr>
      </w:pPr>
      <w:r w:rsidRPr="004A0634">
        <w:t>Developed dynamic web pages using Java programming and JSP, implementing session management and connectivity with JDBC and MySQL.</w:t>
      </w:r>
    </w:p>
    <w:p w14:paraId="70631888" w14:textId="086733B9" w:rsidR="00F52922" w:rsidRDefault="00F52922" w:rsidP="00F52922">
      <w:pPr>
        <w:pStyle w:val="Heading1"/>
      </w:pPr>
      <w:r>
        <w:t>Projects</w:t>
      </w:r>
    </w:p>
    <w:p w14:paraId="24B102C2" w14:textId="77777777" w:rsidR="00F52922" w:rsidRPr="00003455" w:rsidRDefault="00F52922" w:rsidP="00F52922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BFDB512" wp14:editId="5F184A15">
                <wp:extent cx="5943600" cy="0"/>
                <wp:effectExtent l="0" t="0" r="0" b="0"/>
                <wp:docPr id="162010840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E174E0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5C38EF0" w14:textId="49BDDFFA" w:rsidR="00F52922" w:rsidRDefault="00512B1A" w:rsidP="00F52922">
      <w:pPr>
        <w:pStyle w:val="Heading2"/>
      </w:pPr>
      <w:r>
        <w:t xml:space="preserve">FINSITE </w:t>
      </w:r>
      <w:r w:rsidR="00770363" w:rsidRPr="00770363">
        <w:t>-</w:t>
      </w:r>
      <w:r w:rsidRPr="00512B1A">
        <w:rPr>
          <w:rFonts w:eastAsiaTheme="minorHAnsi" w:cstheme="minorBidi"/>
          <w:b w:val="0"/>
          <w:color w:val="000000" w:themeColor="text1"/>
          <w:szCs w:val="22"/>
        </w:rPr>
        <w:t xml:space="preserve"> </w:t>
      </w:r>
      <w:r w:rsidRPr="00512B1A">
        <w:t>A dynamic expenses tracking application for modern financial wellness​</w:t>
      </w:r>
    </w:p>
    <w:p w14:paraId="3C72F6DF" w14:textId="77777777" w:rsidR="00B63577" w:rsidRDefault="00B63577" w:rsidP="00B63577">
      <w:pPr>
        <w:pStyle w:val="ListParagraph"/>
        <w:numPr>
          <w:ilvl w:val="0"/>
          <w:numId w:val="23"/>
        </w:numPr>
      </w:pPr>
      <w:r>
        <w:t>Developed a dynamic personal finance management platform utilizing React for an intuitive user interface and JSP-Servlets with J2EE for robust server-side functionality.</w:t>
      </w:r>
    </w:p>
    <w:p w14:paraId="217591EB" w14:textId="77777777" w:rsidR="00B63577" w:rsidRDefault="00B63577" w:rsidP="00B63577">
      <w:pPr>
        <w:pStyle w:val="ListParagraph"/>
        <w:numPr>
          <w:ilvl w:val="0"/>
          <w:numId w:val="23"/>
        </w:numPr>
      </w:pPr>
      <w:r>
        <w:t>Implemented real-time data insights, customizable expense tracking, and sophisticated dashboards, enhancing user financial oversight and decision-making.</w:t>
      </w:r>
    </w:p>
    <w:p w14:paraId="366BB419" w14:textId="77777777" w:rsidR="00B63577" w:rsidRDefault="00B63577" w:rsidP="00B63577">
      <w:pPr>
        <w:pStyle w:val="ListParagraph"/>
        <w:numPr>
          <w:ilvl w:val="0"/>
          <w:numId w:val="23"/>
        </w:numPr>
      </w:pPr>
      <w:r>
        <w:t>Ensured seamless data handling and interaction with financial services through JDBC, MySQL integration, and Fetch API, hosted on a Tomcat Server.</w:t>
      </w:r>
    </w:p>
    <w:p w14:paraId="3169FF4E" w14:textId="77777777" w:rsidR="00B306F9" w:rsidRDefault="00B306F9" w:rsidP="00B306F9">
      <w:pPr>
        <w:pStyle w:val="Heading2"/>
      </w:pPr>
      <w:r w:rsidRPr="00770363">
        <w:t>REAL-TIME FACIAL RECOGNITION PROJECT</w:t>
      </w:r>
    </w:p>
    <w:p w14:paraId="4A7433FE" w14:textId="77777777" w:rsidR="00B306F9" w:rsidRDefault="00B306F9" w:rsidP="00B306F9">
      <w:pPr>
        <w:pStyle w:val="ListParagraph"/>
        <w:numPr>
          <w:ilvl w:val="0"/>
          <w:numId w:val="23"/>
        </w:numPr>
      </w:pPr>
      <w:r w:rsidRPr="003430C1">
        <w:t>Implemented a real-time facial recognition system using Python and OpenCV, achieving a notable 90% reduction in processing time and an 86% improvement in project efficiency.</w:t>
      </w:r>
    </w:p>
    <w:p w14:paraId="66FB7D40" w14:textId="77777777" w:rsidR="00B306F9" w:rsidRDefault="00B306F9" w:rsidP="00B306F9">
      <w:pPr>
        <w:pStyle w:val="ListParagraph"/>
        <w:numPr>
          <w:ilvl w:val="0"/>
          <w:numId w:val="23"/>
        </w:numPr>
      </w:pPr>
      <w:r w:rsidRPr="005E3C08">
        <w:t>Orchestrated the complete project lifecycle, from data preprocessing to model training, showcasing adept problem-solving skills in complex scenarios.</w:t>
      </w:r>
    </w:p>
    <w:p w14:paraId="1F64CDCF" w14:textId="22FBFF54" w:rsidR="00B306F9" w:rsidRDefault="00B306F9" w:rsidP="00B306F9">
      <w:pPr>
        <w:pStyle w:val="ListParagraph"/>
        <w:numPr>
          <w:ilvl w:val="0"/>
          <w:numId w:val="23"/>
        </w:numPr>
      </w:pPr>
      <w:r w:rsidRPr="003C7DD0">
        <w:t>Additionally, implemented a user authentication system based on registration processes, ensuring secure access to system resources and improving overall integrity and security.</w:t>
      </w:r>
    </w:p>
    <w:p w14:paraId="339332B3" w14:textId="03CF029E" w:rsidR="00F52922" w:rsidRDefault="00F11C63" w:rsidP="00F52922">
      <w:pPr>
        <w:pStyle w:val="Heading2"/>
      </w:pPr>
      <w:r w:rsidRPr="00F11C63">
        <w:t>IQ-RETALIATION EVOLVED PROJECT</w:t>
      </w:r>
    </w:p>
    <w:p w14:paraId="5CB69904" w14:textId="77777777" w:rsidR="002D512E" w:rsidRDefault="002F6F48" w:rsidP="00921AF7">
      <w:pPr>
        <w:pStyle w:val="ListParagraph"/>
        <w:numPr>
          <w:ilvl w:val="0"/>
          <w:numId w:val="24"/>
        </w:numPr>
      </w:pPr>
      <w:r w:rsidRPr="002F6F48">
        <w:t>Created and deployed "IQ-Retaliation Evolved," a Python-powered Telegram bot, seamlessly integrated with APIs, garnering a user base of over 100 individuals.</w:t>
      </w:r>
    </w:p>
    <w:p w14:paraId="4551E568" w14:textId="562ECE8B" w:rsidR="002D512E" w:rsidRDefault="002D512E" w:rsidP="00921AF7">
      <w:pPr>
        <w:pStyle w:val="ListParagraph"/>
        <w:numPr>
          <w:ilvl w:val="0"/>
          <w:numId w:val="24"/>
        </w:numPr>
      </w:pPr>
      <w:r w:rsidRPr="002D512E">
        <w:t>Implemented progressive difficulty levels, memory tests, and intricate logic challenges within the bot's framework, leading to a notable 25% surge in user engagement and cognitive enhancement.</w:t>
      </w:r>
    </w:p>
    <w:p w14:paraId="2BB09EAB" w14:textId="207617A0" w:rsidR="004004F9" w:rsidRDefault="00F10E87" w:rsidP="004004F9">
      <w:pPr>
        <w:pStyle w:val="ListParagraph"/>
        <w:numPr>
          <w:ilvl w:val="0"/>
          <w:numId w:val="24"/>
        </w:numPr>
      </w:pPr>
      <w:r w:rsidRPr="00F10E87">
        <w:t>Received affirmative user feedback, underscoring the bot's efficacy in bolstering cognitive abilities and elevating user satisfaction levels by an impressive 50%.</w:t>
      </w:r>
    </w:p>
    <w:p w14:paraId="69E28BA7" w14:textId="77777777" w:rsidR="00B306F9" w:rsidRDefault="00B306F9" w:rsidP="00B306F9">
      <w:pPr>
        <w:pStyle w:val="Heading1"/>
      </w:pPr>
      <w:r>
        <w:t>Hobbies</w:t>
      </w:r>
    </w:p>
    <w:p w14:paraId="33146820" w14:textId="77777777" w:rsidR="00B306F9" w:rsidRPr="00003455" w:rsidRDefault="00B306F9" w:rsidP="00B306F9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1E45543" wp14:editId="0FA7E69A">
                <wp:extent cx="5943600" cy="0"/>
                <wp:effectExtent l="0" t="0" r="0" b="0"/>
                <wp:docPr id="140658915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10BCB10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7CDBD4B" w14:textId="77777777" w:rsidR="00DB12D8" w:rsidRDefault="00B306F9" w:rsidP="006E0A36">
      <w:pPr>
        <w:pStyle w:val="ListParagraph"/>
        <w:numPr>
          <w:ilvl w:val="0"/>
          <w:numId w:val="34"/>
        </w:numPr>
      </w:pPr>
      <w:r>
        <w:t>Coding (Hacker Rank, Leet Code)</w:t>
      </w:r>
    </w:p>
    <w:p w14:paraId="50F6155F" w14:textId="7F721CF4" w:rsidR="00B306F9" w:rsidRDefault="00B306F9" w:rsidP="006E0A36">
      <w:pPr>
        <w:pStyle w:val="ListParagraph"/>
        <w:numPr>
          <w:ilvl w:val="0"/>
          <w:numId w:val="34"/>
        </w:numPr>
      </w:pPr>
      <w:r w:rsidRPr="006E0A36">
        <w:rPr>
          <w:rFonts w:ascii="Arial" w:eastAsia="Arial" w:hAnsi="Arial" w:cs="Arial"/>
          <w:szCs w:val="20"/>
        </w:rPr>
        <w:t>Web designing using (Figma, framers.ai)</w:t>
      </w:r>
    </w:p>
    <w:p w14:paraId="798F9D80" w14:textId="77777777" w:rsidR="00DB12D8" w:rsidRDefault="00B306F9" w:rsidP="006E0A36">
      <w:pPr>
        <w:pStyle w:val="ListParagraph"/>
        <w:numPr>
          <w:ilvl w:val="0"/>
          <w:numId w:val="34"/>
        </w:numPr>
      </w:pPr>
      <w:r>
        <w:t>IoT Enthusiast and Researcher</w:t>
      </w:r>
    </w:p>
    <w:p w14:paraId="59B0B69E" w14:textId="07A4D493" w:rsidR="00DB12D8" w:rsidRDefault="00B306F9" w:rsidP="00DB12D8">
      <w:pPr>
        <w:pStyle w:val="ListParagraph"/>
        <w:numPr>
          <w:ilvl w:val="0"/>
          <w:numId w:val="34"/>
        </w:numPr>
      </w:pPr>
      <w:r>
        <w:t>Football/Gym</w:t>
      </w:r>
    </w:p>
    <w:sectPr w:rsidR="00DB12D8" w:rsidSect="0022238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82A07B" w14:textId="77777777" w:rsidR="00280E23" w:rsidRDefault="00280E23">
      <w:pPr>
        <w:spacing w:after="0"/>
      </w:pPr>
      <w:r>
        <w:separator/>
      </w:r>
    </w:p>
  </w:endnote>
  <w:endnote w:type="continuationSeparator" w:id="0">
    <w:p w14:paraId="33E9B05E" w14:textId="77777777" w:rsidR="00280E23" w:rsidRDefault="00280E23">
      <w:pPr>
        <w:spacing w:after="0"/>
      </w:pPr>
      <w:r>
        <w:continuationSeparator/>
      </w:r>
    </w:p>
  </w:endnote>
  <w:endnote w:type="continuationNotice" w:id="1">
    <w:p w14:paraId="088290E5" w14:textId="77777777" w:rsidR="00280E23" w:rsidRDefault="00280E23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DCADD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81FC4E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37F144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C5C2B" w14:textId="77777777" w:rsidR="00280E23" w:rsidRDefault="00280E23">
      <w:pPr>
        <w:spacing w:after="0"/>
      </w:pPr>
      <w:r>
        <w:separator/>
      </w:r>
    </w:p>
  </w:footnote>
  <w:footnote w:type="continuationSeparator" w:id="0">
    <w:p w14:paraId="71C47CFA" w14:textId="77777777" w:rsidR="00280E23" w:rsidRDefault="00280E23">
      <w:pPr>
        <w:spacing w:after="0"/>
      </w:pPr>
      <w:r>
        <w:continuationSeparator/>
      </w:r>
    </w:p>
  </w:footnote>
  <w:footnote w:type="continuationNotice" w:id="1">
    <w:p w14:paraId="5D187A61" w14:textId="77777777" w:rsidR="00280E23" w:rsidRDefault="00280E23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557FB1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7E271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6F7A9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8CCA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847712"/>
    <w:multiLevelType w:val="hybridMultilevel"/>
    <w:tmpl w:val="3EAE1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842C2">
      <w:numFmt w:val="bullet"/>
      <w:lvlText w:val="•"/>
      <w:lvlJc w:val="left"/>
      <w:pPr>
        <w:ind w:left="1512" w:hanging="432"/>
      </w:pPr>
      <w:rPr>
        <w:rFonts w:ascii="Arial" w:eastAsiaTheme="minorHAnsi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C4C95"/>
    <w:multiLevelType w:val="hybridMultilevel"/>
    <w:tmpl w:val="8F1A55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5A381B"/>
    <w:multiLevelType w:val="hybridMultilevel"/>
    <w:tmpl w:val="59163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225940"/>
    <w:multiLevelType w:val="hybridMultilevel"/>
    <w:tmpl w:val="7D128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1B770E"/>
    <w:multiLevelType w:val="hybridMultilevel"/>
    <w:tmpl w:val="6A2A23AA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37BD0B74"/>
    <w:multiLevelType w:val="hybridMultilevel"/>
    <w:tmpl w:val="3754F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D7972"/>
    <w:multiLevelType w:val="hybridMultilevel"/>
    <w:tmpl w:val="BF98B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8" w15:restartNumberingAfterBreak="0">
    <w:nsid w:val="41FC1917"/>
    <w:multiLevelType w:val="hybridMultilevel"/>
    <w:tmpl w:val="83A4A86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46FC7397"/>
    <w:multiLevelType w:val="hybridMultilevel"/>
    <w:tmpl w:val="71542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C5B40"/>
    <w:multiLevelType w:val="hybridMultilevel"/>
    <w:tmpl w:val="D018D42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135974"/>
    <w:multiLevelType w:val="hybridMultilevel"/>
    <w:tmpl w:val="F096370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3" w15:restartNumberingAfterBreak="0">
    <w:nsid w:val="634C38F1"/>
    <w:multiLevelType w:val="hybridMultilevel"/>
    <w:tmpl w:val="744603B4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DAD4FFB"/>
    <w:multiLevelType w:val="hybridMultilevel"/>
    <w:tmpl w:val="25823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3D05D2"/>
    <w:multiLevelType w:val="hybridMultilevel"/>
    <w:tmpl w:val="DC7C381C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6" w15:restartNumberingAfterBreak="0">
    <w:nsid w:val="7BC5153D"/>
    <w:multiLevelType w:val="hybridMultilevel"/>
    <w:tmpl w:val="CE04F3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7"/>
  </w:num>
  <w:num w:numId="15" w16cid:durableId="94441604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7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21"/>
  </w:num>
  <w:num w:numId="20" w16cid:durableId="860439395">
    <w:abstractNumId w:val="25"/>
  </w:num>
  <w:num w:numId="21" w16cid:durableId="1197238866">
    <w:abstractNumId w:val="14"/>
  </w:num>
  <w:num w:numId="22" w16cid:durableId="636834343">
    <w:abstractNumId w:val="22"/>
  </w:num>
  <w:num w:numId="23" w16cid:durableId="526138857">
    <w:abstractNumId w:val="23"/>
  </w:num>
  <w:num w:numId="24" w16cid:durableId="858279002">
    <w:abstractNumId w:val="20"/>
  </w:num>
  <w:num w:numId="25" w16cid:durableId="1265383185">
    <w:abstractNumId w:val="18"/>
  </w:num>
  <w:num w:numId="26" w16cid:durableId="1800877379">
    <w:abstractNumId w:val="10"/>
  </w:num>
  <w:num w:numId="27" w16cid:durableId="417018452">
    <w:abstractNumId w:val="24"/>
  </w:num>
  <w:num w:numId="28" w16cid:durableId="1909531433">
    <w:abstractNumId w:val="11"/>
  </w:num>
  <w:num w:numId="29" w16cid:durableId="305399461">
    <w:abstractNumId w:val="12"/>
  </w:num>
  <w:num w:numId="30" w16cid:durableId="725298562">
    <w:abstractNumId w:val="13"/>
  </w:num>
  <w:num w:numId="31" w16cid:durableId="716469503">
    <w:abstractNumId w:val="15"/>
  </w:num>
  <w:num w:numId="32" w16cid:durableId="1929343542">
    <w:abstractNumId w:val="19"/>
  </w:num>
  <w:num w:numId="33" w16cid:durableId="951323953">
    <w:abstractNumId w:val="16"/>
  </w:num>
  <w:num w:numId="34" w16cid:durableId="12052921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B2"/>
    <w:rsid w:val="00003455"/>
    <w:rsid w:val="00013929"/>
    <w:rsid w:val="00021C10"/>
    <w:rsid w:val="00025A66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66F53"/>
    <w:rsid w:val="00076DB4"/>
    <w:rsid w:val="0009195F"/>
    <w:rsid w:val="000B1651"/>
    <w:rsid w:val="000B62D7"/>
    <w:rsid w:val="000D355D"/>
    <w:rsid w:val="001044B5"/>
    <w:rsid w:val="001046AC"/>
    <w:rsid w:val="0011008C"/>
    <w:rsid w:val="00111371"/>
    <w:rsid w:val="001172E5"/>
    <w:rsid w:val="00122A05"/>
    <w:rsid w:val="001274B5"/>
    <w:rsid w:val="0014011D"/>
    <w:rsid w:val="00140528"/>
    <w:rsid w:val="001433E3"/>
    <w:rsid w:val="0016014D"/>
    <w:rsid w:val="001608CC"/>
    <w:rsid w:val="00162775"/>
    <w:rsid w:val="00165E61"/>
    <w:rsid w:val="0018191F"/>
    <w:rsid w:val="00181FE7"/>
    <w:rsid w:val="0018220E"/>
    <w:rsid w:val="00186230"/>
    <w:rsid w:val="00192F4E"/>
    <w:rsid w:val="00195642"/>
    <w:rsid w:val="001C2326"/>
    <w:rsid w:val="001D3B0D"/>
    <w:rsid w:val="001D4B58"/>
    <w:rsid w:val="00200572"/>
    <w:rsid w:val="00214582"/>
    <w:rsid w:val="00222380"/>
    <w:rsid w:val="0022597A"/>
    <w:rsid w:val="00244A68"/>
    <w:rsid w:val="0025330D"/>
    <w:rsid w:val="00262033"/>
    <w:rsid w:val="002674D3"/>
    <w:rsid w:val="00271453"/>
    <w:rsid w:val="00276E4F"/>
    <w:rsid w:val="00280E23"/>
    <w:rsid w:val="00295104"/>
    <w:rsid w:val="002A6531"/>
    <w:rsid w:val="002C0DDD"/>
    <w:rsid w:val="002C38DA"/>
    <w:rsid w:val="002D512E"/>
    <w:rsid w:val="002D59A2"/>
    <w:rsid w:val="002F6F48"/>
    <w:rsid w:val="00302657"/>
    <w:rsid w:val="00302F19"/>
    <w:rsid w:val="00304507"/>
    <w:rsid w:val="003108DB"/>
    <w:rsid w:val="00331246"/>
    <w:rsid w:val="003319FB"/>
    <w:rsid w:val="00332832"/>
    <w:rsid w:val="003354A7"/>
    <w:rsid w:val="003430C1"/>
    <w:rsid w:val="00351D1B"/>
    <w:rsid w:val="00355879"/>
    <w:rsid w:val="00357FD0"/>
    <w:rsid w:val="003630D5"/>
    <w:rsid w:val="00364A1F"/>
    <w:rsid w:val="0036521B"/>
    <w:rsid w:val="00365EC7"/>
    <w:rsid w:val="00374627"/>
    <w:rsid w:val="00380722"/>
    <w:rsid w:val="00394015"/>
    <w:rsid w:val="00394A6D"/>
    <w:rsid w:val="003B2143"/>
    <w:rsid w:val="003C14A1"/>
    <w:rsid w:val="003C38F0"/>
    <w:rsid w:val="003C5000"/>
    <w:rsid w:val="003C75D1"/>
    <w:rsid w:val="003C7DD0"/>
    <w:rsid w:val="003E2649"/>
    <w:rsid w:val="003F19B9"/>
    <w:rsid w:val="004004F9"/>
    <w:rsid w:val="00400FD0"/>
    <w:rsid w:val="0040118E"/>
    <w:rsid w:val="00403987"/>
    <w:rsid w:val="00403AE8"/>
    <w:rsid w:val="00420DE9"/>
    <w:rsid w:val="00423025"/>
    <w:rsid w:val="00433CD1"/>
    <w:rsid w:val="00445933"/>
    <w:rsid w:val="004476A1"/>
    <w:rsid w:val="004476B0"/>
    <w:rsid w:val="00460735"/>
    <w:rsid w:val="004641A5"/>
    <w:rsid w:val="00464FE4"/>
    <w:rsid w:val="00486043"/>
    <w:rsid w:val="004A0634"/>
    <w:rsid w:val="004A4BFA"/>
    <w:rsid w:val="004C4E20"/>
    <w:rsid w:val="004D433E"/>
    <w:rsid w:val="004E4608"/>
    <w:rsid w:val="004E47F6"/>
    <w:rsid w:val="004E6381"/>
    <w:rsid w:val="004F305A"/>
    <w:rsid w:val="004F7524"/>
    <w:rsid w:val="00504FB9"/>
    <w:rsid w:val="00507E65"/>
    <w:rsid w:val="005114E7"/>
    <w:rsid w:val="00512B1A"/>
    <w:rsid w:val="005338E9"/>
    <w:rsid w:val="00536083"/>
    <w:rsid w:val="00542008"/>
    <w:rsid w:val="005463C0"/>
    <w:rsid w:val="00582E2D"/>
    <w:rsid w:val="005A14BF"/>
    <w:rsid w:val="005A1CE4"/>
    <w:rsid w:val="005A29F5"/>
    <w:rsid w:val="005A4FA1"/>
    <w:rsid w:val="005A77FC"/>
    <w:rsid w:val="005A7D8A"/>
    <w:rsid w:val="005C2BF4"/>
    <w:rsid w:val="005D49B2"/>
    <w:rsid w:val="005D5D10"/>
    <w:rsid w:val="005E3C08"/>
    <w:rsid w:val="005E5E55"/>
    <w:rsid w:val="005F04C0"/>
    <w:rsid w:val="005F7801"/>
    <w:rsid w:val="0060121E"/>
    <w:rsid w:val="00605599"/>
    <w:rsid w:val="00616068"/>
    <w:rsid w:val="00623567"/>
    <w:rsid w:val="00627B1A"/>
    <w:rsid w:val="006455D9"/>
    <w:rsid w:val="006612FD"/>
    <w:rsid w:val="00662C66"/>
    <w:rsid w:val="006734FD"/>
    <w:rsid w:val="00692F19"/>
    <w:rsid w:val="006953A2"/>
    <w:rsid w:val="006A1164"/>
    <w:rsid w:val="006A21C6"/>
    <w:rsid w:val="006A3D6F"/>
    <w:rsid w:val="006B0F2F"/>
    <w:rsid w:val="006B4315"/>
    <w:rsid w:val="006D236F"/>
    <w:rsid w:val="006E0605"/>
    <w:rsid w:val="006E0A36"/>
    <w:rsid w:val="006E401C"/>
    <w:rsid w:val="006E5D25"/>
    <w:rsid w:val="006F0EAE"/>
    <w:rsid w:val="006F2441"/>
    <w:rsid w:val="006F307F"/>
    <w:rsid w:val="006F510F"/>
    <w:rsid w:val="006F7B00"/>
    <w:rsid w:val="00705ECD"/>
    <w:rsid w:val="00711175"/>
    <w:rsid w:val="00712084"/>
    <w:rsid w:val="00713D44"/>
    <w:rsid w:val="007148DA"/>
    <w:rsid w:val="00722AFC"/>
    <w:rsid w:val="00723E68"/>
    <w:rsid w:val="007336DD"/>
    <w:rsid w:val="007571DC"/>
    <w:rsid w:val="00770363"/>
    <w:rsid w:val="00774126"/>
    <w:rsid w:val="0077621B"/>
    <w:rsid w:val="00781236"/>
    <w:rsid w:val="007941C7"/>
    <w:rsid w:val="007950F7"/>
    <w:rsid w:val="007963CE"/>
    <w:rsid w:val="007A7186"/>
    <w:rsid w:val="007B00CA"/>
    <w:rsid w:val="007C4E12"/>
    <w:rsid w:val="007D00B3"/>
    <w:rsid w:val="007F63AE"/>
    <w:rsid w:val="00824550"/>
    <w:rsid w:val="008406FF"/>
    <w:rsid w:val="0084136C"/>
    <w:rsid w:val="00855CA3"/>
    <w:rsid w:val="0086325C"/>
    <w:rsid w:val="00873549"/>
    <w:rsid w:val="00873D4F"/>
    <w:rsid w:val="00886378"/>
    <w:rsid w:val="00886E4A"/>
    <w:rsid w:val="008916B6"/>
    <w:rsid w:val="008C3042"/>
    <w:rsid w:val="008C3EDC"/>
    <w:rsid w:val="008C56C9"/>
    <w:rsid w:val="008D5413"/>
    <w:rsid w:val="008D5A41"/>
    <w:rsid w:val="008D6A27"/>
    <w:rsid w:val="008E038B"/>
    <w:rsid w:val="008E10EB"/>
    <w:rsid w:val="008E5671"/>
    <w:rsid w:val="008E6BE6"/>
    <w:rsid w:val="00904C9B"/>
    <w:rsid w:val="00912D4C"/>
    <w:rsid w:val="00921AF7"/>
    <w:rsid w:val="00924DC2"/>
    <w:rsid w:val="00927337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4B86"/>
    <w:rsid w:val="009858B8"/>
    <w:rsid w:val="009A2DD8"/>
    <w:rsid w:val="009A329F"/>
    <w:rsid w:val="009A3C46"/>
    <w:rsid w:val="009B24B9"/>
    <w:rsid w:val="009C2119"/>
    <w:rsid w:val="009C429D"/>
    <w:rsid w:val="009C7FD6"/>
    <w:rsid w:val="009D04EB"/>
    <w:rsid w:val="009D41D9"/>
    <w:rsid w:val="009D5B56"/>
    <w:rsid w:val="009E3475"/>
    <w:rsid w:val="009F0815"/>
    <w:rsid w:val="009F2912"/>
    <w:rsid w:val="00A00679"/>
    <w:rsid w:val="00A11BA7"/>
    <w:rsid w:val="00A249B7"/>
    <w:rsid w:val="00A317EE"/>
    <w:rsid w:val="00A36F7A"/>
    <w:rsid w:val="00A7066C"/>
    <w:rsid w:val="00A7090C"/>
    <w:rsid w:val="00A70EFD"/>
    <w:rsid w:val="00A8131A"/>
    <w:rsid w:val="00A95A52"/>
    <w:rsid w:val="00AA2091"/>
    <w:rsid w:val="00AB2C3D"/>
    <w:rsid w:val="00AB70A1"/>
    <w:rsid w:val="00AF3073"/>
    <w:rsid w:val="00B063E6"/>
    <w:rsid w:val="00B07E31"/>
    <w:rsid w:val="00B15C87"/>
    <w:rsid w:val="00B203B6"/>
    <w:rsid w:val="00B22F41"/>
    <w:rsid w:val="00B306F9"/>
    <w:rsid w:val="00B35070"/>
    <w:rsid w:val="00B430AF"/>
    <w:rsid w:val="00B5201C"/>
    <w:rsid w:val="00B5257D"/>
    <w:rsid w:val="00B610B1"/>
    <w:rsid w:val="00B63577"/>
    <w:rsid w:val="00B769EE"/>
    <w:rsid w:val="00B77D87"/>
    <w:rsid w:val="00B8342B"/>
    <w:rsid w:val="00B85776"/>
    <w:rsid w:val="00B86516"/>
    <w:rsid w:val="00BA135E"/>
    <w:rsid w:val="00BA31EE"/>
    <w:rsid w:val="00BA5514"/>
    <w:rsid w:val="00BB273E"/>
    <w:rsid w:val="00BD735D"/>
    <w:rsid w:val="00BF69B6"/>
    <w:rsid w:val="00C03729"/>
    <w:rsid w:val="00C04033"/>
    <w:rsid w:val="00C15DCD"/>
    <w:rsid w:val="00C222F4"/>
    <w:rsid w:val="00C30F46"/>
    <w:rsid w:val="00C402AA"/>
    <w:rsid w:val="00C444AC"/>
    <w:rsid w:val="00C57E43"/>
    <w:rsid w:val="00C6464E"/>
    <w:rsid w:val="00C72B59"/>
    <w:rsid w:val="00C76EBF"/>
    <w:rsid w:val="00C86F4F"/>
    <w:rsid w:val="00C904F1"/>
    <w:rsid w:val="00C9734F"/>
    <w:rsid w:val="00CC6720"/>
    <w:rsid w:val="00CC75DB"/>
    <w:rsid w:val="00CE3B84"/>
    <w:rsid w:val="00CE5B50"/>
    <w:rsid w:val="00CF1165"/>
    <w:rsid w:val="00CF7578"/>
    <w:rsid w:val="00D016ED"/>
    <w:rsid w:val="00D05F48"/>
    <w:rsid w:val="00D241A0"/>
    <w:rsid w:val="00D33143"/>
    <w:rsid w:val="00D37D67"/>
    <w:rsid w:val="00D4111F"/>
    <w:rsid w:val="00D468C9"/>
    <w:rsid w:val="00D52131"/>
    <w:rsid w:val="00D5257D"/>
    <w:rsid w:val="00D56207"/>
    <w:rsid w:val="00D57A11"/>
    <w:rsid w:val="00D6278D"/>
    <w:rsid w:val="00D636F7"/>
    <w:rsid w:val="00D7441A"/>
    <w:rsid w:val="00D757F2"/>
    <w:rsid w:val="00D765AF"/>
    <w:rsid w:val="00D848B2"/>
    <w:rsid w:val="00D95183"/>
    <w:rsid w:val="00DA0C67"/>
    <w:rsid w:val="00DB12D8"/>
    <w:rsid w:val="00DD4208"/>
    <w:rsid w:val="00DD68AB"/>
    <w:rsid w:val="00DE2CA0"/>
    <w:rsid w:val="00DF051F"/>
    <w:rsid w:val="00DF3D23"/>
    <w:rsid w:val="00DF4777"/>
    <w:rsid w:val="00E01B82"/>
    <w:rsid w:val="00E23538"/>
    <w:rsid w:val="00E268A3"/>
    <w:rsid w:val="00E321B6"/>
    <w:rsid w:val="00E45F8D"/>
    <w:rsid w:val="00E52F67"/>
    <w:rsid w:val="00E6408C"/>
    <w:rsid w:val="00E71047"/>
    <w:rsid w:val="00E726F0"/>
    <w:rsid w:val="00EA2B92"/>
    <w:rsid w:val="00EB27BB"/>
    <w:rsid w:val="00EC12CE"/>
    <w:rsid w:val="00ED4D5A"/>
    <w:rsid w:val="00ED598E"/>
    <w:rsid w:val="00ED7FEB"/>
    <w:rsid w:val="00EE207C"/>
    <w:rsid w:val="00EE25F3"/>
    <w:rsid w:val="00EF1A16"/>
    <w:rsid w:val="00F041AA"/>
    <w:rsid w:val="00F10E87"/>
    <w:rsid w:val="00F11C63"/>
    <w:rsid w:val="00F238FF"/>
    <w:rsid w:val="00F31AB2"/>
    <w:rsid w:val="00F37140"/>
    <w:rsid w:val="00F40303"/>
    <w:rsid w:val="00F41673"/>
    <w:rsid w:val="00F41BEE"/>
    <w:rsid w:val="00F46DBE"/>
    <w:rsid w:val="00F52922"/>
    <w:rsid w:val="00F54491"/>
    <w:rsid w:val="00F74B1E"/>
    <w:rsid w:val="00F95C6F"/>
    <w:rsid w:val="00FA02A5"/>
    <w:rsid w:val="00FC0D96"/>
    <w:rsid w:val="00F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60383A"/>
  <w15:chartTrackingRefBased/>
  <w15:docId w15:val="{B0C50CD3-1873-4F66-A8E9-30B0C0A15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31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91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gideonk2002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deon2002.framer.websit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k-gideon-3612a7265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rive.google.com/drive/folders/1bFrIWeQMvnZXhCyq9vREAvOLi-hgvoDU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deo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927DB3D3F425EB0039D6C4DA8C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CD1A6-FF35-4A55-B1C4-91C74EF5CA9D}"/>
      </w:docPartPr>
      <w:docPartBody>
        <w:p w:rsidR="003F7682" w:rsidRDefault="003F7682">
          <w:pPr>
            <w:pStyle w:val="1E3927DB3D3F425EB0039D6C4DA8C375"/>
          </w:pPr>
          <w:r>
            <w:t>Objective</w:t>
          </w:r>
        </w:p>
      </w:docPartBody>
    </w:docPart>
    <w:docPart>
      <w:docPartPr>
        <w:name w:val="F1E0279A58D643C397B0ACD272C2E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7A4558-2621-41EC-9CC8-A1698A14CB4C}"/>
      </w:docPartPr>
      <w:docPartBody>
        <w:p w:rsidR="003F7682" w:rsidRDefault="003F7682">
          <w:pPr>
            <w:pStyle w:val="F1E0279A58D643C397B0ACD272C2E0BB"/>
          </w:pPr>
          <w:r>
            <w:t>Education</w:t>
          </w:r>
        </w:p>
      </w:docPartBody>
    </w:docPart>
    <w:docPart>
      <w:docPartPr>
        <w:name w:val="20B6FE54B3A94F8DB31735A82404F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4C9C-859C-4B96-AC0B-445DD4ED0D39}"/>
      </w:docPartPr>
      <w:docPartBody>
        <w:p w:rsidR="003F7682" w:rsidRDefault="000260D1" w:rsidP="000260D1">
          <w:pPr>
            <w:pStyle w:val="20B6FE54B3A94F8DB31735A82404FD26"/>
          </w:pPr>
          <w:r>
            <w:t>Experience</w:t>
          </w:r>
        </w:p>
      </w:docPartBody>
    </w:docPart>
    <w:docPart>
      <w:docPartPr>
        <w:name w:val="1AE0CD2DC47B496DADDE98C9D5BF4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C49E3-CD06-4B0E-9B47-322A690BAE0C}"/>
      </w:docPartPr>
      <w:docPartBody>
        <w:p w:rsidR="003F7682" w:rsidRDefault="000260D1" w:rsidP="000260D1">
          <w:pPr>
            <w:pStyle w:val="1AE0CD2DC47B496DADDE98C9D5BF462B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D1"/>
    <w:rsid w:val="000260D1"/>
    <w:rsid w:val="003C58D9"/>
    <w:rsid w:val="003F7682"/>
    <w:rsid w:val="005A0831"/>
    <w:rsid w:val="007C5359"/>
    <w:rsid w:val="009A329F"/>
    <w:rsid w:val="00B7349B"/>
    <w:rsid w:val="00D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3927DB3D3F425EB0039D6C4DA8C375">
    <w:name w:val="1E3927DB3D3F425EB0039D6C4DA8C375"/>
  </w:style>
  <w:style w:type="paragraph" w:customStyle="1" w:styleId="F1E0279A58D643C397B0ACD272C2E0BB">
    <w:name w:val="F1E0279A58D643C397B0ACD272C2E0BB"/>
  </w:style>
  <w:style w:type="paragraph" w:customStyle="1" w:styleId="20B6FE54B3A94F8DB31735A82404FD26">
    <w:name w:val="20B6FE54B3A94F8DB31735A82404FD26"/>
    <w:rsid w:val="000260D1"/>
  </w:style>
  <w:style w:type="paragraph" w:customStyle="1" w:styleId="1AE0CD2DC47B496DADDE98C9D5BF462B">
    <w:name w:val="1AE0CD2DC47B496DADDE98C9D5BF462B"/>
    <w:rsid w:val="000260D1"/>
  </w:style>
  <w:style w:type="paragraph" w:customStyle="1" w:styleId="0752806A2DCD48AAAD1FD151CDDB1E3B">
    <w:name w:val="0752806A2DCD48AAAD1FD151CDDB1E3B"/>
    <w:rsid w:val="00B734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82</TotalTime>
  <Pages>2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GIDEON K</cp:lastModifiedBy>
  <cp:revision>4</cp:revision>
  <cp:lastPrinted>2024-05-19T14:53:00Z</cp:lastPrinted>
  <dcterms:created xsi:type="dcterms:W3CDTF">2024-03-29T20:13:00Z</dcterms:created>
  <dcterms:modified xsi:type="dcterms:W3CDTF">2024-05-21T03:57:00Z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6eccd9c3-2efc-413f-b6d1-dff5ce11bcc8</vt:lpwstr>
  </property>
</Properties>
</file>